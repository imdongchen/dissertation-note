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8198F3" w14:textId="77777777" w:rsidR="00331D7A" w:rsidRDefault="00331D7A">
      <w:pPr>
        <w:pStyle w:val="Normal1"/>
        <w:widowControl w:val="0"/>
      </w:pPr>
    </w:p>
    <w:p w14:paraId="7631244E" w14:textId="27E6E56B" w:rsidR="00D31CE3" w:rsidRDefault="00D31CE3" w:rsidP="00955ABA">
      <w:pPr>
        <w:pStyle w:val="Normal1"/>
        <w:widowControl w:val="0"/>
      </w:pPr>
      <w:r>
        <w:t>Analysts:</w:t>
      </w:r>
      <w:r w:rsidR="00955ABA">
        <w:t xml:space="preserve"> Neil Kristensen, Michael </w:t>
      </w:r>
      <w:proofErr w:type="spellStart"/>
      <w:r w:rsidR="00955ABA">
        <w:t>Casner</w:t>
      </w:r>
      <w:proofErr w:type="spellEnd"/>
      <w:r w:rsidR="00955ABA">
        <w:t>, Sean Finneran</w:t>
      </w:r>
      <w:bookmarkStart w:id="0" w:name="_GoBack"/>
      <w:bookmarkEnd w:id="0"/>
    </w:p>
    <w:p w14:paraId="600B858E" w14:textId="4B3BFDAB" w:rsidR="00D31CE3" w:rsidRDefault="00D31CE3">
      <w:pPr>
        <w:pStyle w:val="Normal1"/>
        <w:widowControl w:val="0"/>
      </w:pPr>
      <w:r>
        <w:t>Date prepared:</w:t>
      </w:r>
      <w:r w:rsidR="00955ABA">
        <w:t xml:space="preserve"> 11/16/2016</w:t>
      </w:r>
    </w:p>
    <w:p w14:paraId="425012E3" w14:textId="77777777" w:rsidR="00331D7A" w:rsidRDefault="00331D7A">
      <w:pPr>
        <w:pStyle w:val="Normal1"/>
        <w:widowControl w:val="0"/>
      </w:pPr>
    </w:p>
    <w:p w14:paraId="14F177DB" w14:textId="30EDB882" w:rsidR="00331D7A" w:rsidRDefault="00D31CE3">
      <w:pPr>
        <w:pStyle w:val="Normal1"/>
        <w:widowControl w:val="0"/>
      </w:pPr>
      <w:r>
        <w:t xml:space="preserve">In the space below, write down your team’s list of EIGHT people that your team wants to focus investigation on. </w:t>
      </w:r>
      <w:r w:rsidR="0048025F">
        <w:t>For people you</w:t>
      </w:r>
      <w:r>
        <w:t>r team has</w:t>
      </w:r>
      <w:r w:rsidR="0048025F">
        <w:t xml:space="preserve"> eliminated, give a reason why s/he is eliminated; attach any visual evidence </w:t>
      </w:r>
      <w:r w:rsidR="001E5A4A">
        <w:t xml:space="preserve">(e.g. screenshots of </w:t>
      </w:r>
      <w:proofErr w:type="spellStart"/>
      <w:r w:rsidR="001E5A4A">
        <w:t>CAnalytics</w:t>
      </w:r>
      <w:proofErr w:type="spellEnd"/>
      <w:r w:rsidR="001E5A4A">
        <w:t xml:space="preserve"> windows) </w:t>
      </w:r>
      <w:r w:rsidR="0048025F">
        <w:t>to support your team’s hypothesis if possible.</w:t>
      </w:r>
    </w:p>
    <w:p w14:paraId="0E8FBF37" w14:textId="38816A77" w:rsidR="00331D7A" w:rsidRDefault="00331D7A">
      <w:pPr>
        <w:pStyle w:val="Normal1"/>
        <w:widowControl w:val="0"/>
      </w:pPr>
    </w:p>
    <w:p w14:paraId="57DE3723" w14:textId="662B584C" w:rsidR="00955ABA" w:rsidRDefault="00955ABA">
      <w:pPr>
        <w:pStyle w:val="Normal1"/>
        <w:widowControl w:val="0"/>
      </w:pPr>
      <w:r>
        <w:t>Our team wants to focus on:</w:t>
      </w:r>
    </w:p>
    <w:p w14:paraId="27E750B9" w14:textId="6843FF3E" w:rsidR="00955ABA" w:rsidRDefault="00955ABA">
      <w:pPr>
        <w:pStyle w:val="Normal1"/>
        <w:widowControl w:val="0"/>
      </w:pPr>
      <w:r>
        <w:t>Luke</w:t>
      </w:r>
    </w:p>
    <w:p w14:paraId="582D10F0" w14:textId="3EC37FB5" w:rsidR="00955ABA" w:rsidRDefault="00955ABA">
      <w:pPr>
        <w:pStyle w:val="Normal1"/>
        <w:widowControl w:val="0"/>
      </w:pPr>
      <w:proofErr w:type="spellStart"/>
      <w:r>
        <w:t>Tay</w:t>
      </w:r>
      <w:proofErr w:type="spellEnd"/>
      <w:r>
        <w:t xml:space="preserve"> </w:t>
      </w:r>
    </w:p>
    <w:p w14:paraId="6D07098F" w14:textId="1AA86162" w:rsidR="00955ABA" w:rsidRDefault="00955ABA">
      <w:pPr>
        <w:pStyle w:val="Normal1"/>
        <w:widowControl w:val="0"/>
      </w:pPr>
      <w:r>
        <w:t xml:space="preserve">Brandon </w:t>
      </w:r>
    </w:p>
    <w:p w14:paraId="48ACAA6B" w14:textId="5372E89C" w:rsidR="00955ABA" w:rsidRDefault="00955ABA">
      <w:pPr>
        <w:pStyle w:val="Normal1"/>
        <w:widowControl w:val="0"/>
      </w:pPr>
      <w:r>
        <w:t>Greg</w:t>
      </w:r>
    </w:p>
    <w:p w14:paraId="7A527F83" w14:textId="2F8821F4" w:rsidR="00955ABA" w:rsidRDefault="00955ABA">
      <w:pPr>
        <w:pStyle w:val="Normal1"/>
        <w:widowControl w:val="0"/>
      </w:pPr>
      <w:proofErr w:type="spellStart"/>
      <w:r>
        <w:t>Ursela</w:t>
      </w:r>
      <w:proofErr w:type="spellEnd"/>
    </w:p>
    <w:p w14:paraId="6B7FA7F1" w14:textId="7DF70605" w:rsidR="00955ABA" w:rsidRDefault="00955ABA">
      <w:pPr>
        <w:pStyle w:val="Normal1"/>
        <w:widowControl w:val="0"/>
      </w:pPr>
      <w:r>
        <w:t>Riley</w:t>
      </w:r>
    </w:p>
    <w:p w14:paraId="44825214" w14:textId="7EBA6E9B" w:rsidR="00955ABA" w:rsidRDefault="00955ABA">
      <w:pPr>
        <w:pStyle w:val="Normal1"/>
        <w:widowControl w:val="0"/>
      </w:pPr>
      <w:r>
        <w:t>Frank</w:t>
      </w:r>
    </w:p>
    <w:p w14:paraId="51323215" w14:textId="681C14BD" w:rsidR="00955ABA" w:rsidRDefault="00955ABA">
      <w:pPr>
        <w:pStyle w:val="Normal1"/>
        <w:widowControl w:val="0"/>
      </w:pPr>
      <w:r>
        <w:t>Ariana</w:t>
      </w:r>
    </w:p>
    <w:p w14:paraId="18547FF0" w14:textId="7CBCE3EA" w:rsidR="00955ABA" w:rsidRDefault="00955ABA">
      <w:pPr>
        <w:pStyle w:val="Normal1"/>
        <w:widowControl w:val="0"/>
      </w:pPr>
    </w:p>
    <w:p w14:paraId="75807E04" w14:textId="2ECA66CC" w:rsidR="00955ABA" w:rsidRDefault="00955ABA">
      <w:pPr>
        <w:pStyle w:val="Normal1"/>
        <w:widowControl w:val="0"/>
      </w:pPr>
      <w:r>
        <w:t xml:space="preserve">We feel that these are the most probable suspects based on the information we collected using the </w:t>
      </w:r>
      <w:proofErr w:type="spellStart"/>
      <w:r>
        <w:t>CAnalytics</w:t>
      </w:r>
      <w:proofErr w:type="spellEnd"/>
      <w:r>
        <w:t xml:space="preserve"> tool. Most of these suspects deposited a lot of money, which we would like to investigate more.</w:t>
      </w:r>
    </w:p>
    <w:p w14:paraId="5B0E9BF1" w14:textId="5A814FE8" w:rsidR="00955ABA" w:rsidRDefault="00955ABA">
      <w:pPr>
        <w:pStyle w:val="Normal1"/>
        <w:widowControl w:val="0"/>
      </w:pPr>
    </w:p>
    <w:p w14:paraId="2DE34B94" w14:textId="70F9854D" w:rsidR="00955ABA" w:rsidRDefault="00955ABA">
      <w:pPr>
        <w:pStyle w:val="Normal1"/>
        <w:widowControl w:val="0"/>
      </w:pPr>
      <w:r>
        <w:rPr>
          <w:noProof/>
          <w:lang w:eastAsia="en-US"/>
        </w:rPr>
        <w:drawing>
          <wp:inline distT="0" distB="0" distL="0" distR="0" wp14:anchorId="2F7BDA34" wp14:editId="0D73F4E3">
            <wp:extent cx="4241312" cy="317150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219" cy="31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4C5D" w14:textId="77777777" w:rsidR="00331D7A" w:rsidRDefault="00331D7A">
      <w:pPr>
        <w:pStyle w:val="Normal1"/>
        <w:widowControl w:val="0"/>
      </w:pPr>
    </w:p>
    <w:p w14:paraId="1C296C25" w14:textId="77777777" w:rsidR="00331D7A" w:rsidRDefault="00331D7A">
      <w:pPr>
        <w:pStyle w:val="Normal1"/>
        <w:widowControl w:val="0"/>
      </w:pPr>
    </w:p>
    <w:sectPr w:rsidR="00331D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31D7A"/>
    <w:rsid w:val="001E5A4A"/>
    <w:rsid w:val="00331D7A"/>
    <w:rsid w:val="0048025F"/>
    <w:rsid w:val="00955ABA"/>
    <w:rsid w:val="00D3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A73FC"/>
  <w15:docId w15:val="{59D9CA48-FF33-4566-8AA1-541D3712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26CCB50D</Template>
  <TotalTime>13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Sheet (Phase 1) v1.docx</dc:title>
  <cp:lastModifiedBy>Neil Kristensen</cp:lastModifiedBy>
  <cp:revision>5</cp:revision>
  <dcterms:created xsi:type="dcterms:W3CDTF">2016-11-10T22:03:00Z</dcterms:created>
  <dcterms:modified xsi:type="dcterms:W3CDTF">2016-11-16T18:36:00Z</dcterms:modified>
</cp:coreProperties>
</file>