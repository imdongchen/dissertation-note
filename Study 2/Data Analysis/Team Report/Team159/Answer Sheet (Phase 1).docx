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8198F3" w14:textId="77777777" w:rsidR="00331D7A" w:rsidRDefault="00331D7A">
      <w:pPr>
        <w:pStyle w:val="Normal1"/>
        <w:widowControl w:val="0"/>
      </w:pPr>
    </w:p>
    <w:p w14:paraId="06D55CA6" w14:textId="45A65260" w:rsidR="00331D7A" w:rsidRDefault="00D31CE3">
      <w:pPr>
        <w:pStyle w:val="Normal1"/>
        <w:widowControl w:val="0"/>
      </w:pPr>
      <w:r>
        <w:t>Analysts:</w:t>
      </w:r>
      <w:r w:rsidR="00F77589">
        <w:t xml:space="preserve"> Steven Landman Rebecca Dorman Matt Myers</w:t>
      </w:r>
    </w:p>
    <w:p w14:paraId="0B391E37" w14:textId="3F2A5AB0" w:rsidR="00F77589" w:rsidRDefault="00D31CE3">
      <w:pPr>
        <w:pStyle w:val="Normal1"/>
        <w:widowControl w:val="0"/>
      </w:pPr>
      <w:r>
        <w:t>Contact info:</w:t>
      </w:r>
      <w:r w:rsidR="00F77589">
        <w:t xml:space="preserve"> </w:t>
      </w:r>
      <w:hyperlink r:id="rId4" w:history="1">
        <w:r w:rsidR="00F77589" w:rsidRPr="00980C04">
          <w:rPr>
            <w:rStyle w:val="Hyperlink"/>
          </w:rPr>
          <w:t>sml5746@psu.edu</w:t>
        </w:r>
      </w:hyperlink>
      <w:r w:rsidR="00F77589">
        <w:t xml:space="preserve"> </w:t>
      </w:r>
      <w:hyperlink r:id="rId5" w:history="1">
        <w:r w:rsidR="00F77589" w:rsidRPr="00980C04">
          <w:rPr>
            <w:rStyle w:val="Hyperlink"/>
          </w:rPr>
          <w:t>rad5404@psu.edu</w:t>
        </w:r>
      </w:hyperlink>
      <w:r w:rsidR="00F77589">
        <w:t xml:space="preserve"> </w:t>
      </w:r>
      <w:hyperlink r:id="rId6" w:history="1">
        <w:r w:rsidR="00F77589" w:rsidRPr="00980C04">
          <w:rPr>
            <w:rStyle w:val="Hyperlink"/>
          </w:rPr>
          <w:t>mjm6682@psu.edu</w:t>
        </w:r>
      </w:hyperlink>
      <w:r w:rsidR="00F77589">
        <w:t xml:space="preserve"> </w:t>
      </w:r>
    </w:p>
    <w:p w14:paraId="600B858E" w14:textId="163378E2" w:rsidR="00D31CE3" w:rsidRDefault="00D31CE3">
      <w:pPr>
        <w:pStyle w:val="Normal1"/>
        <w:widowControl w:val="0"/>
      </w:pPr>
      <w:r>
        <w:t>Date prepared:</w:t>
      </w:r>
      <w:r w:rsidR="00F77589">
        <w:t xml:space="preserve"> 11/14/16</w:t>
      </w:r>
    </w:p>
    <w:p w14:paraId="425012E3" w14:textId="77777777" w:rsidR="00331D7A" w:rsidRDefault="00331D7A">
      <w:pPr>
        <w:pStyle w:val="Normal1"/>
        <w:widowControl w:val="0"/>
      </w:pPr>
    </w:p>
    <w:p w14:paraId="14F177DB" w14:textId="30EDB882" w:rsidR="00331D7A" w:rsidRDefault="00D31CE3">
      <w:pPr>
        <w:pStyle w:val="Normal1"/>
        <w:widowControl w:val="0"/>
      </w:pPr>
      <w:r>
        <w:t xml:space="preserve">In the space below, write down your team’s list of EIGHT people that your team wants to focus investigation on. </w:t>
      </w:r>
      <w:r w:rsidR="0048025F">
        <w:t>For people you</w:t>
      </w:r>
      <w:r>
        <w:t>r team has</w:t>
      </w:r>
      <w:r w:rsidR="0048025F">
        <w:t xml:space="preserve"> eliminated, give a reason why s/he is eliminated; attach any visual evidence </w:t>
      </w:r>
      <w:r w:rsidR="001E5A4A">
        <w:t xml:space="preserve">(e.g. screenshots of </w:t>
      </w:r>
      <w:proofErr w:type="spellStart"/>
      <w:r w:rsidR="001E5A4A">
        <w:t>CAnalytics</w:t>
      </w:r>
      <w:proofErr w:type="spellEnd"/>
      <w:r w:rsidR="001E5A4A">
        <w:t xml:space="preserve"> windows) </w:t>
      </w:r>
      <w:r w:rsidR="0048025F">
        <w:t>to support your team’s hypothesis if possible.</w:t>
      </w:r>
    </w:p>
    <w:p w14:paraId="0E8FBF37" w14:textId="289F3A70" w:rsidR="00331D7A" w:rsidRDefault="00331D7A">
      <w:pPr>
        <w:pStyle w:val="Normal1"/>
        <w:widowControl w:val="0"/>
      </w:pPr>
    </w:p>
    <w:p w14:paraId="7F919893" w14:textId="3BA584B1" w:rsidR="00F77589" w:rsidRPr="00156CAC" w:rsidRDefault="00156CAC">
      <w:pPr>
        <w:pStyle w:val="Normal1"/>
        <w:widowControl w:val="0"/>
        <w:rPr>
          <w:b/>
        </w:rPr>
      </w:pPr>
      <w:r w:rsidRPr="00156CAC">
        <w:rPr>
          <w:b/>
        </w:rPr>
        <w:t>Suspects</w:t>
      </w:r>
    </w:p>
    <w:p w14:paraId="3BA74C5D" w14:textId="1346170F" w:rsidR="00331D7A" w:rsidRDefault="00F77589">
      <w:pPr>
        <w:pStyle w:val="Normal1"/>
        <w:widowControl w:val="0"/>
      </w:pPr>
      <w:r>
        <w:t>Orion</w:t>
      </w:r>
    </w:p>
    <w:p w14:paraId="02EF5E1D" w14:textId="0AAF43BF" w:rsidR="00F77589" w:rsidRDefault="00F77589">
      <w:pPr>
        <w:pStyle w:val="Normal1"/>
        <w:widowControl w:val="0"/>
      </w:pPr>
      <w:r>
        <w:t>Percy</w:t>
      </w:r>
    </w:p>
    <w:p w14:paraId="00C6B64E" w14:textId="2E72283A" w:rsidR="00F77589" w:rsidRDefault="00F77589">
      <w:pPr>
        <w:pStyle w:val="Normal1"/>
        <w:widowControl w:val="0"/>
      </w:pPr>
      <w:r>
        <w:t>Isabel</w:t>
      </w:r>
    </w:p>
    <w:p w14:paraId="6C7E0F89" w14:textId="1688416C" w:rsidR="00F77589" w:rsidRDefault="00F77589">
      <w:pPr>
        <w:pStyle w:val="Normal1"/>
        <w:widowControl w:val="0"/>
      </w:pPr>
      <w:r>
        <w:t>Frank</w:t>
      </w:r>
    </w:p>
    <w:p w14:paraId="04427EE4" w14:textId="0C04F888" w:rsidR="00F77589" w:rsidRDefault="00F77589">
      <w:pPr>
        <w:pStyle w:val="Normal1"/>
        <w:widowControl w:val="0"/>
      </w:pPr>
      <w:r>
        <w:t>Greg</w:t>
      </w:r>
    </w:p>
    <w:p w14:paraId="35BF1F65" w14:textId="022AFA44" w:rsidR="00F77589" w:rsidRDefault="00F77589">
      <w:pPr>
        <w:pStyle w:val="Normal1"/>
        <w:widowControl w:val="0"/>
      </w:pPr>
      <w:r>
        <w:t>Luke</w:t>
      </w:r>
    </w:p>
    <w:p w14:paraId="45CFA348" w14:textId="123289CE" w:rsidR="00F77589" w:rsidRDefault="00F77589">
      <w:pPr>
        <w:pStyle w:val="Normal1"/>
        <w:widowControl w:val="0"/>
      </w:pPr>
      <w:r>
        <w:t>Brandon</w:t>
      </w:r>
      <w:bookmarkStart w:id="0" w:name="_GoBack"/>
      <w:bookmarkEnd w:id="0"/>
    </w:p>
    <w:p w14:paraId="37DD5FA1" w14:textId="66239208" w:rsidR="00F77589" w:rsidRDefault="00F77589">
      <w:pPr>
        <w:pStyle w:val="Normal1"/>
        <w:widowControl w:val="0"/>
      </w:pPr>
      <w:r>
        <w:t>Zahra</w:t>
      </w:r>
    </w:p>
    <w:p w14:paraId="7DA634A3" w14:textId="6C3E5B75" w:rsidR="00F77589" w:rsidRDefault="00F77589">
      <w:pPr>
        <w:pStyle w:val="Normal1"/>
        <w:widowControl w:val="0"/>
      </w:pPr>
    </w:p>
    <w:p w14:paraId="2F47764A" w14:textId="3D0B19A8" w:rsidR="00F77589" w:rsidRPr="00156CAC" w:rsidRDefault="00156CAC">
      <w:pPr>
        <w:pStyle w:val="Normal1"/>
        <w:widowControl w:val="0"/>
        <w:rPr>
          <w:b/>
        </w:rPr>
      </w:pPr>
      <w:r w:rsidRPr="00156CAC">
        <w:rPr>
          <w:b/>
        </w:rPr>
        <w:t xml:space="preserve">Those eliminated </w:t>
      </w:r>
    </w:p>
    <w:p w14:paraId="0B739854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79D9"/>
          <w:lang w:eastAsia="en-US"/>
        </w:rPr>
        <w:t xml:space="preserve">Jordan and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79D9"/>
          <w:lang w:eastAsia="en-US"/>
        </w:rPr>
        <w:t>yadir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79D9"/>
          <w:lang w:eastAsia="en-US"/>
        </w:rPr>
        <w:t xml:space="preserve"> are out for the first theft. In DC</w:t>
      </w:r>
    </w:p>
    <w:p w14:paraId="6CA77866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Elizabeth goes home every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thursday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night-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tuesday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morning to work at the family business. </w:t>
      </w:r>
    </w:p>
    <w:p w14:paraId="6FC2CF7F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Ariana was playing Tennis during the October 9th incident</w:t>
      </w:r>
    </w:p>
    <w:p w14:paraId="1F9F3173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Mikayla was at lunch during the October 5th incident</w:t>
      </w:r>
    </w:p>
    <w:p w14:paraId="3938DB6D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Quentin was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studing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in library October 5th</w:t>
      </w:r>
    </w:p>
    <w:p w14:paraId="5546A57C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Xavier </w:t>
      </w:r>
      <w:proofErr w:type="gram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an</w:t>
      </w:r>
      <w:proofErr w:type="gram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Holly were working out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Ocotober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5th</w:t>
      </w:r>
    </w:p>
    <w:p w14:paraId="12476B6E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Sean and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Tay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went running from 2:30-3:30</w:t>
      </w:r>
    </w:p>
    <w:p w14:paraId="58F10538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Frank was at home with roommate </w:t>
      </w:r>
    </w:p>
    <w:p w14:paraId="31622045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Sept 3rd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Ursela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was getting car permit</w:t>
      </w:r>
    </w:p>
    <w:p w14:paraId="1C7CB243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Dante Elizabeth and Isabel working at Cafe from 3-6 </w:t>
      </w:r>
    </w:p>
    <w:p w14:paraId="76CF7AD8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August 28th Kristin was at home</w:t>
      </w:r>
    </w:p>
    <w:p w14:paraId="10A8ADC1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**Overlapping breakfast**</w:t>
      </w:r>
    </w:p>
    <w:p w14:paraId="321E6D33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Isabel and Percy were at breakfast August 28 7:30-8:30</w:t>
      </w:r>
    </w:p>
    <w:p w14:paraId="54501E2F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Orion and Percy every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friday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at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panera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7:30-10:30 am</w:t>
      </w:r>
    </w:p>
    <w:p w14:paraId="20A2D70E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**These </w:t>
      </w:r>
      <w:proofErr w:type="gram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overlap?*</w:t>
      </w:r>
      <w:proofErr w:type="gram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*</w:t>
      </w:r>
    </w:p>
    <w:p w14:paraId="2220EFBB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Cristian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Breakfats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august 28th 7:50-8:10</w:t>
      </w:r>
    </w:p>
    <w:p w14:paraId="6499A2E3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Holly working out </w:t>
      </w:r>
      <w:proofErr w:type="spellStart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>Ahgust</w:t>
      </w:r>
      <w:proofErr w:type="spellEnd"/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A9D9D9"/>
          <w:lang w:eastAsia="en-US"/>
        </w:rPr>
        <w:t xml:space="preserve"> 28th 7:30-9:30</w:t>
      </w:r>
    </w:p>
    <w:p w14:paraId="750AC304" w14:textId="77777777" w:rsidR="00F77589" w:rsidRPr="00F77589" w:rsidRDefault="00F77589" w:rsidP="00F77589">
      <w:pPr>
        <w:rPr>
          <w:rFonts w:ascii="Arial" w:eastAsia="Times New Roman" w:hAnsi="Arial" w:cs="Arial"/>
          <w:color w:val="000000"/>
          <w:sz w:val="18"/>
          <w:szCs w:val="18"/>
          <w:lang w:eastAsia="en-US"/>
        </w:rPr>
      </w:pPr>
      <w:r w:rsidRPr="00F77589">
        <w:rPr>
          <w:rFonts w:ascii="Arial" w:eastAsia="Times New Roman" w:hAnsi="Arial" w:cs="Arial"/>
          <w:color w:val="000000"/>
          <w:sz w:val="18"/>
          <w:szCs w:val="18"/>
          <w:shd w:val="clear" w:color="auto" w:fill="C1D9A9"/>
          <w:lang w:eastAsia="en-US"/>
        </w:rPr>
        <w:t>Nicolas out of town Oct 5th</w:t>
      </w:r>
    </w:p>
    <w:p w14:paraId="6A6CAF9F" w14:textId="77777777" w:rsidR="00F77589" w:rsidRDefault="00F77589">
      <w:pPr>
        <w:pStyle w:val="Normal1"/>
        <w:widowControl w:val="0"/>
      </w:pPr>
    </w:p>
    <w:p w14:paraId="1C296C25" w14:textId="77777777" w:rsidR="00331D7A" w:rsidRDefault="00331D7A">
      <w:pPr>
        <w:pStyle w:val="Normal1"/>
        <w:widowControl w:val="0"/>
      </w:pPr>
    </w:p>
    <w:sectPr w:rsidR="00331D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1D7A"/>
    <w:rsid w:val="00156CAC"/>
    <w:rsid w:val="001E5A4A"/>
    <w:rsid w:val="00331D7A"/>
    <w:rsid w:val="0048025F"/>
    <w:rsid w:val="00D31CE3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A73FC"/>
  <w15:docId w15:val="{A555353C-7A40-4593-A406-A01C2EAC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author-a-emz88z51fz65zz89ztz73zjz83zz85zgz79zy">
    <w:name w:val="author-a-emz88z51fz65zz89ztz73zjz83zz85zgz79zy"/>
    <w:basedOn w:val="DefaultParagraphFont"/>
    <w:rsid w:val="00F77589"/>
  </w:style>
  <w:style w:type="character" w:customStyle="1" w:styleId="author-a-jiz82z91fz80zz72zaz66z5khz72zqz78z">
    <w:name w:val="author-a-jiz82z91fz80zz72zaz66z5khz72zqz78z"/>
    <w:basedOn w:val="DefaultParagraphFont"/>
    <w:rsid w:val="00F77589"/>
  </w:style>
  <w:style w:type="character" w:customStyle="1" w:styleId="author-a-z69z9z80zaz76zul7kz86zbz70zwz70zjz70z">
    <w:name w:val="author-a-z69z9z80zaz76zul7kz86zbz70zwz70zjz70z"/>
    <w:basedOn w:val="DefaultParagraphFont"/>
    <w:rsid w:val="00F77589"/>
  </w:style>
  <w:style w:type="character" w:styleId="Hyperlink">
    <w:name w:val="Hyperlink"/>
    <w:basedOn w:val="DefaultParagraphFont"/>
    <w:uiPriority w:val="99"/>
    <w:unhideWhenUsed/>
    <w:rsid w:val="00F77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jm6682@psu.edu" TargetMode="External"/><Relationship Id="rId5" Type="http://schemas.openxmlformats.org/officeDocument/2006/relationships/hyperlink" Target="mailto:rad5404@psu.edu" TargetMode="External"/><Relationship Id="rId4" Type="http://schemas.openxmlformats.org/officeDocument/2006/relationships/hyperlink" Target="mailto:sml5746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6FB23FAF</Template>
  <TotalTime>10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 (Phase 1) v1.docx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1) v1.docx</dc:title>
  <dc:creator>Steven Landman</dc:creator>
  <cp:lastModifiedBy>Steven Landman</cp:lastModifiedBy>
  <cp:revision>6</cp:revision>
  <cp:lastPrinted>2016-11-14T22:58:00Z</cp:lastPrinted>
  <dcterms:created xsi:type="dcterms:W3CDTF">2016-11-10T22:03:00Z</dcterms:created>
  <dcterms:modified xsi:type="dcterms:W3CDTF">2016-11-14T22:58:00Z</dcterms:modified>
</cp:coreProperties>
</file>